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Caption w:val=""/>
        <w:tblDescription w:val="Resume"/>
      </w:tblPr>
      <w:tblGrid>
        <w:gridCol w:w="2070"/>
        <w:gridCol w:w="7650"/>
      </w:tblGrid>
      <w:tr xmlns:wp14="http://schemas.microsoft.com/office/word/2010/wordml" w:rsidR="008877F4" w:rsidTr="7C66868B" w14:paraId="2AE3456A" wp14:textId="77777777">
        <w:tc>
          <w:tcPr>
            <w:tcW w:w="2070" w:type="dxa"/>
            <w:tcMar/>
          </w:tcPr>
          <w:p w:rsidR="008877F4" w:rsidRDefault="008877F4" w14:paraId="09D6C9FD" wp14:textId="77777777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8877F4" w:rsidRDefault="005562FD" w14:paraId="6E198EC6" wp14:textId="77777777">
            <w:pPr>
              <w:pStyle w:val="Name"/>
            </w:pPr>
            <w:sdt>
              <w:sdtPr>
                <w:rPr>
                  <w:sz w:val="52"/>
                  <w:szCs w:val="52"/>
                </w:rPr>
                <w:alias w:val="Your Name"/>
                <w:tag w:val=""/>
                <w:id w:val="1197042864"/>
                <w:placeholder>
                  <w:docPart w:val="D09DA52C18144855BA4ACB72336E472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Pr="00765200" w:rsidR="00AA09FA">
                  <w:rPr>
                    <w:sz w:val="52"/>
                    <w:szCs w:val="52"/>
                  </w:rPr>
                  <w:t>Sushma rayasam</w:t>
                </w:r>
              </w:sdtContent>
            </w:sdt>
          </w:p>
          <w:p w:rsidRPr="00BB4C0A" w:rsidR="008877F4" w:rsidP="26E32921" w:rsidRDefault="00AA09FA" w14:paraId="3D71C32E" w14:noSpellErr="1" wp14:textId="72279A67">
            <w:pPr>
              <w:pStyle w:val="NoSpacing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hyperlink r:id="Rff30f43b1d3d4f3b">
              <w:r w:rsidRPr="26E32921" w:rsidR="26E32921">
                <w:rPr>
                  <w:rStyle w:val="Hyperlink"/>
                  <w:sz w:val="20"/>
                  <w:szCs w:val="20"/>
                </w:rPr>
                <w:t> </w:t>
              </w:r>
              <w:r w:rsidRPr="26E32921" w:rsidR="26E32921">
                <w:rPr>
                  <w:rStyle w:val="Hyperlink"/>
                  <w:color w:val="7030A0"/>
                  <w:sz w:val="20"/>
                  <w:szCs w:val="20"/>
                </w:rPr>
                <w:t>sushma</w:t>
              </w:r>
              <w:r w:rsidRPr="26E32921" w:rsidR="26E32921">
                <w:rPr>
                  <w:rStyle w:val="Hyperlink"/>
                  <w:color w:val="7030A0"/>
                  <w:sz w:val="20"/>
                  <w:szCs w:val="20"/>
                </w:rPr>
                <w:t>.rayasam@yahoo.com</w:t>
              </w:r>
            </w:hyperlink>
            <w:r w:rsidRPr="26E32921" w:rsidR="26E32921">
              <w:rPr>
                <w:color w:val="7030A0"/>
                <w:sz w:val="20"/>
                <w:szCs w:val="20"/>
              </w:rPr>
              <w:t xml:space="preserve"> </w:t>
            </w:r>
            <w:r w:rsidRPr="26E32921" w:rsidR="26E32921">
              <w:rPr>
                <w:sz w:val="20"/>
                <w:szCs w:val="20"/>
              </w:rPr>
              <w:t> </w:t>
            </w:r>
            <w:r w:rsidRPr="26E32921" w:rsidR="26E32921">
              <w:rPr>
                <w:rStyle w:val="Emphasis"/>
                <w:sz w:val="20"/>
                <w:szCs w:val="20"/>
              </w:rPr>
              <w:t>|</w:t>
            </w:r>
            <w:r w:rsidRPr="26E32921" w:rsidR="26E32921">
              <w:rPr>
                <w:sz w:val="20"/>
                <w:szCs w:val="20"/>
              </w:rPr>
              <w:t>  </w:t>
            </w:r>
            <w:r w:rsidRPr="26E32921" w:rsidR="26E32921">
              <w:rPr>
                <w:sz w:val="20"/>
                <w:szCs w:val="20"/>
              </w:rPr>
              <w:t>734-834-6124</w:t>
            </w:r>
            <w:r w:rsidRPr="26E32921" w:rsidR="26E32921">
              <w:rPr>
                <w:sz w:val="20"/>
                <w:szCs w:val="20"/>
              </w:rPr>
              <w:t xml:space="preserve"> | Cincinnati</w:t>
            </w:r>
          </w:p>
        </w:tc>
      </w:tr>
      <w:tr xmlns:wp14="http://schemas.microsoft.com/office/word/2010/wordml" w:rsidRPr="00BB4C0A" w:rsidR="008877F4" w:rsidTr="7C66868B" w14:paraId="437170D3" wp14:textId="77777777">
        <w:tc>
          <w:tcPr>
            <w:tcW w:w="2070" w:type="dxa"/>
            <w:tcMar/>
          </w:tcPr>
          <w:p w:rsidRPr="00BB4C0A" w:rsidR="008877F4" w:rsidRDefault="0088408F" w14:paraId="1C68C07D" wp14:textId="77777777">
            <w:pPr>
              <w:pStyle w:val="Heading1"/>
              <w:rPr>
                <w:sz w:val="20"/>
                <w:szCs w:val="20"/>
              </w:rPr>
            </w:pPr>
            <w:r w:rsidRPr="00BB4C0A">
              <w:rPr>
                <w:sz w:val="20"/>
                <w:szCs w:val="20"/>
              </w:rPr>
              <w:t>Objective</w:t>
            </w:r>
          </w:p>
        </w:tc>
        <w:tc>
          <w:tcPr>
            <w:tcW w:w="7650" w:type="dxa"/>
            <w:tcMar/>
          </w:tcPr>
          <w:p w:rsidRPr="00BB4C0A" w:rsidR="008877F4" w:rsidP="7C66868B" w:rsidRDefault="0058686F" w14:paraId="1889BD6C" w14:noSpellErr="1" wp14:textId="656F90F1">
            <w:pPr>
              <w:rPr>
                <w:sz w:val="20"/>
                <w:szCs w:val="20"/>
              </w:rPr>
            </w:pPr>
            <w:r w:rsidRPr="7C66868B" w:rsidR="7C66868B">
              <w:rPr>
                <w:sz w:val="20"/>
                <w:szCs w:val="20"/>
              </w:rPr>
              <w:t xml:space="preserve">Obtain </w:t>
            </w:r>
            <w:r w:rsidRPr="7C66868B" w:rsidR="7C66868B">
              <w:rPr>
                <w:sz w:val="20"/>
                <w:szCs w:val="20"/>
              </w:rPr>
              <w:t xml:space="preserve">a </w:t>
            </w:r>
            <w:r w:rsidRPr="7C66868B" w:rsidR="7C66868B">
              <w:rPr>
                <w:sz w:val="20"/>
                <w:szCs w:val="20"/>
              </w:rPr>
              <w:t xml:space="preserve">full-time position as a </w:t>
            </w:r>
            <w:r w:rsidRPr="7C66868B" w:rsidR="7C66868B">
              <w:rPr>
                <w:b w:val="1"/>
                <w:bCs w:val="1"/>
                <w:sz w:val="20"/>
                <w:szCs w:val="20"/>
              </w:rPr>
              <w:t xml:space="preserve">Front End </w:t>
            </w:r>
            <w:r w:rsidRPr="7C66868B" w:rsidR="7C66868B">
              <w:rPr>
                <w:b w:val="1"/>
                <w:bCs w:val="1"/>
                <w:sz w:val="20"/>
                <w:szCs w:val="20"/>
              </w:rPr>
              <w:t xml:space="preserve">Software </w:t>
            </w:r>
            <w:r w:rsidRPr="7C66868B" w:rsidR="7C66868B">
              <w:rPr>
                <w:b w:val="1"/>
                <w:bCs w:val="1"/>
                <w:sz w:val="20"/>
                <w:szCs w:val="20"/>
              </w:rPr>
              <w:t xml:space="preserve">Engineer </w:t>
            </w:r>
            <w:r w:rsidRPr="7C66868B" w:rsidR="7C66868B">
              <w:rPr>
                <w:b w:val="0"/>
                <w:bCs w:val="0"/>
                <w:sz w:val="20"/>
                <w:szCs w:val="20"/>
              </w:rPr>
              <w:t xml:space="preserve">to </w:t>
            </w:r>
            <w:r w:rsidRPr="7C66868B" w:rsidR="7C66868B">
              <w:rPr>
                <w:b w:val="0"/>
                <w:bCs w:val="0"/>
                <w:sz w:val="20"/>
                <w:szCs w:val="20"/>
              </w:rPr>
              <w:t xml:space="preserve">develop amazing products and improve my </w:t>
            </w:r>
            <w:r w:rsidRPr="7C66868B" w:rsidR="7C66868B">
              <w:rPr>
                <w:b w:val="0"/>
                <w:bCs w:val="0"/>
                <w:sz w:val="20"/>
                <w:szCs w:val="20"/>
              </w:rPr>
              <w:t>skillset</w:t>
            </w:r>
            <w:r w:rsidRPr="7C66868B" w:rsidR="7C66868B">
              <w:rPr>
                <w:b w:val="0"/>
                <w:bCs w:val="0"/>
                <w:sz w:val="20"/>
                <w:szCs w:val="20"/>
              </w:rPr>
              <w:t xml:space="preserve"> by learning latest cloud &amp; web technologies</w:t>
            </w:r>
            <w:r w:rsidRPr="7C66868B" w:rsidR="7C66868B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  <w:tr xmlns:wp14="http://schemas.microsoft.com/office/word/2010/wordml" w:rsidRPr="00BB4C0A" w:rsidR="008877F4" w:rsidTr="7C66868B" w14:paraId="51F8E012" wp14:textId="77777777">
        <w:tc>
          <w:tcPr>
            <w:tcW w:w="2070" w:type="dxa"/>
            <w:tcMar/>
          </w:tcPr>
          <w:p w:rsidRPr="00BB4C0A" w:rsidR="008877F4" w:rsidRDefault="0088408F" w14:paraId="436EF390" wp14:textId="77777777">
            <w:pPr>
              <w:pStyle w:val="Heading1"/>
              <w:rPr>
                <w:sz w:val="20"/>
                <w:szCs w:val="20"/>
              </w:rPr>
            </w:pPr>
            <w:r w:rsidRPr="00BB4C0A">
              <w:rPr>
                <w:sz w:val="20"/>
                <w:szCs w:val="20"/>
              </w:rPr>
              <w:t>Skills &amp; Abilities</w:t>
            </w:r>
          </w:p>
        </w:tc>
        <w:tc>
          <w:tcPr>
            <w:tcW w:w="7650" w:type="dxa"/>
            <w:tcMar/>
          </w:tcPr>
          <w:p w:rsidRPr="00BB4C0A" w:rsidR="00F80BC3" w:rsidP="38F60E9A" w:rsidRDefault="00F80BC3" w14:paraId="2DCB1CA7" w14:noSpellErr="1" wp14:textId="2E9EEEAF">
            <w:pPr>
              <w:pStyle w:val="ListParagraph"/>
              <w:numPr>
                <w:ilvl w:val="0"/>
                <w:numId w:val="1"/>
              </w:numPr>
              <w:rPr>
                <w:color w:val="262626" w:themeColor="accent2" w:themeTint="FF" w:themeShade="7F"/>
                <w:sz w:val="20"/>
                <w:szCs w:val="20"/>
              </w:rPr>
            </w:pPr>
            <w:r w:rsidRPr="38F60E9A" w:rsidR="38F60E9A">
              <w:rPr>
                <w:b w:val="1"/>
                <w:bCs w:val="1"/>
                <w:sz w:val="20"/>
                <w:szCs w:val="20"/>
              </w:rPr>
              <w:t>Web Development</w:t>
            </w:r>
            <w:r w:rsidRPr="38F60E9A" w:rsidR="38F60E9A">
              <w:rPr>
                <w:sz w:val="20"/>
                <w:szCs w:val="20"/>
              </w:rPr>
              <w:t xml:space="preserve"> – HTML, CSS, </w:t>
            </w:r>
            <w:r w:rsidRPr="38F60E9A" w:rsidR="38F60E9A">
              <w:rPr>
                <w:sz w:val="20"/>
                <w:szCs w:val="20"/>
              </w:rPr>
              <w:t>Bootstrap</w:t>
            </w:r>
            <w:r w:rsidRPr="38F60E9A" w:rsidR="38F60E9A">
              <w:rPr>
                <w:sz w:val="20"/>
                <w:szCs w:val="20"/>
              </w:rPr>
              <w:t xml:space="preserve">, </w:t>
            </w:r>
            <w:r w:rsidRPr="38F60E9A" w:rsidR="38F60E9A">
              <w:rPr>
                <w:sz w:val="20"/>
                <w:szCs w:val="20"/>
              </w:rPr>
              <w:t>JavaScript</w:t>
            </w:r>
            <w:r w:rsidRPr="38F60E9A" w:rsidR="38F60E9A">
              <w:rPr>
                <w:sz w:val="20"/>
                <w:szCs w:val="20"/>
              </w:rPr>
              <w:t>, AngularJS</w:t>
            </w:r>
            <w:r w:rsidRPr="38F60E9A" w:rsidR="38F60E9A">
              <w:rPr>
                <w:sz w:val="20"/>
                <w:szCs w:val="20"/>
              </w:rPr>
              <w:t>.</w:t>
            </w:r>
          </w:p>
          <w:p w:rsidR="38F60E9A" w:rsidP="38F60E9A" w:rsidRDefault="38F60E9A" wp14:noSpellErr="1" w14:paraId="2A316C7E" w14:textId="06E3094D">
            <w:pPr>
              <w:pStyle w:val="ListParagraph"/>
              <w:numPr>
                <w:ilvl w:val="0"/>
                <w:numId w:val="1"/>
              </w:numPr>
              <w:rPr>
                <w:color w:val="262626" w:themeColor="accent2" w:themeTint="FF" w:themeShade="7F"/>
                <w:sz w:val="20"/>
                <w:szCs w:val="20"/>
              </w:rPr>
            </w:pPr>
            <w:r w:rsidRPr="38F60E9A" w:rsidR="38F60E9A">
              <w:rPr>
                <w:b w:val="1"/>
                <w:bCs w:val="1"/>
                <w:sz w:val="20"/>
                <w:szCs w:val="20"/>
              </w:rPr>
              <w:t>Programming Languages</w:t>
            </w:r>
            <w:r w:rsidRPr="38F60E9A" w:rsidR="38F60E9A">
              <w:rPr>
                <w:sz w:val="20"/>
                <w:szCs w:val="20"/>
              </w:rPr>
              <w:t xml:space="preserve"> – C, C++, Python</w:t>
            </w:r>
            <w:r w:rsidRPr="38F60E9A" w:rsidR="38F60E9A">
              <w:rPr>
                <w:sz w:val="20"/>
                <w:szCs w:val="20"/>
              </w:rPr>
              <w:t>, Perl.</w:t>
            </w:r>
          </w:p>
          <w:p w:rsidRPr="00BB4C0A" w:rsidR="00AA09FA" w:rsidP="38F60E9A" w:rsidRDefault="00F80BC3" w14:paraId="7E217C15" w14:noSpellErr="1" wp14:textId="5493DCA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38F60E9A" w:rsidR="38F60E9A">
              <w:rPr>
                <w:b w:val="1"/>
                <w:bCs w:val="1"/>
                <w:sz w:val="20"/>
                <w:szCs w:val="20"/>
              </w:rPr>
              <w:t>Database</w:t>
            </w:r>
            <w:r w:rsidRPr="38F60E9A" w:rsidR="38F60E9A">
              <w:rPr>
                <w:sz w:val="20"/>
                <w:szCs w:val="20"/>
              </w:rPr>
              <w:t xml:space="preserve"> – SQL Serve</w:t>
            </w:r>
            <w:r w:rsidRPr="38F60E9A" w:rsidR="38F60E9A">
              <w:rPr>
                <w:sz w:val="20"/>
                <w:szCs w:val="20"/>
              </w:rPr>
              <w:t>r, Oracle.</w:t>
            </w:r>
            <w:r w:rsidRPr="38F60E9A" w:rsidR="38F60E9A">
              <w:rPr>
                <w:sz w:val="20"/>
                <w:szCs w:val="20"/>
              </w:rPr>
              <w:t xml:space="preserve">  </w:t>
            </w:r>
          </w:p>
          <w:p w:rsidRPr="00BB4C0A" w:rsidR="00AA09FA" w:rsidP="7CBC7602" w:rsidRDefault="00AA09FA" w14:paraId="3934C632" w14:noSpellErr="1" wp14:textId="4E4C229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7CBC7602" w:rsidR="7CBC7602">
              <w:rPr>
                <w:sz w:val="20"/>
                <w:szCs w:val="20"/>
              </w:rPr>
              <w:t>1+ years of experience with front end web development.</w:t>
            </w:r>
          </w:p>
          <w:p w:rsidRPr="00BB4C0A" w:rsidR="00F80BC3" w:rsidP="149AD299" w:rsidRDefault="000055B3" w14:paraId="034EB9BA" w14:noSpellErr="1" wp14:textId="2D80F10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149AD299" w:rsidR="149AD299">
              <w:rPr>
                <w:sz w:val="20"/>
                <w:szCs w:val="20"/>
              </w:rPr>
              <w:t xml:space="preserve">Well versed with </w:t>
            </w:r>
            <w:r w:rsidRPr="149AD299" w:rsidR="149AD299">
              <w:rPr>
                <w:sz w:val="20"/>
                <w:szCs w:val="20"/>
              </w:rPr>
              <w:t xml:space="preserve">Agile </w:t>
            </w:r>
            <w:r w:rsidRPr="149AD299" w:rsidR="149AD299">
              <w:rPr>
                <w:sz w:val="20"/>
                <w:szCs w:val="20"/>
              </w:rPr>
              <w:t xml:space="preserve">Scrum </w:t>
            </w:r>
            <w:r w:rsidRPr="149AD299" w:rsidR="149AD299">
              <w:rPr>
                <w:sz w:val="20"/>
                <w:szCs w:val="20"/>
              </w:rPr>
              <w:t>develop</w:t>
            </w:r>
            <w:r w:rsidRPr="149AD299" w:rsidR="149AD299">
              <w:rPr>
                <w:sz w:val="20"/>
                <w:szCs w:val="20"/>
              </w:rPr>
              <w:t>ment</w:t>
            </w:r>
            <w:r w:rsidRPr="149AD299" w:rsidR="149AD299">
              <w:rPr>
                <w:sz w:val="20"/>
                <w:szCs w:val="20"/>
              </w:rPr>
              <w:t xml:space="preserve"> model and </w:t>
            </w:r>
            <w:r w:rsidRPr="149AD299" w:rsidR="149AD299">
              <w:rPr>
                <w:sz w:val="20"/>
                <w:szCs w:val="20"/>
              </w:rPr>
              <w:t>all</w:t>
            </w:r>
            <w:r w:rsidRPr="149AD299" w:rsidR="149AD299">
              <w:rPr>
                <w:sz w:val="20"/>
                <w:szCs w:val="20"/>
              </w:rPr>
              <w:t xml:space="preserve"> phases of software development life cycle (SDLC).</w:t>
            </w:r>
          </w:p>
        </w:tc>
      </w:tr>
      <w:tr w:rsidR="1DBF6D8D" w:rsidTr="7C66868B" w14:paraId="2018EAB6">
        <w:tc>
          <w:tcPr>
            <w:tcW w:w="2070" w:type="dxa"/>
            <w:tcMar/>
          </w:tcPr>
          <w:p w:rsidR="1DBF6D8D" w:rsidP="1DBF6D8D" w:rsidRDefault="1DBF6D8D" w14:noSpellErr="1" w14:paraId="7A70AD45" w14:textId="314E5467">
            <w:pPr>
              <w:pStyle w:val="Heading1"/>
              <w:rPr>
                <w:sz w:val="20"/>
                <w:szCs w:val="20"/>
              </w:rPr>
            </w:pPr>
            <w:r w:rsidRPr="1DBF6D8D" w:rsidR="1DBF6D8D">
              <w:rPr>
                <w:sz w:val="20"/>
                <w:szCs w:val="20"/>
              </w:rPr>
              <w:t>Work EXPERIENCE</w:t>
            </w:r>
          </w:p>
        </w:tc>
        <w:tc>
          <w:tcPr>
            <w:tcW w:w="7650" w:type="dxa"/>
            <w:tcMar/>
          </w:tcPr>
          <w:p w:rsidR="1DBF6D8D" w:rsidP="38BF850A" w:rsidRDefault="1DBF6D8D" w14:noSpellErr="1" w14:paraId="3FF2C7C6" w14:textId="4828BAEA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>So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>ftware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 Engineer – Siemens 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PLM </w:t>
            </w:r>
          </w:p>
          <w:p w:rsidR="1DBF6D8D" w:rsidP="38BF850A" w:rsidRDefault="1DBF6D8D" w14:paraId="31734E79" w14:noSpellErr="1" w14:textId="42984558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>May 2016 – Present</w:t>
            </w:r>
          </w:p>
          <w:p w:rsidR="1DBF6D8D" w:rsidP="149AD299" w:rsidRDefault="1DBF6D8D" w14:paraId="477B0B34" w14:noSpellErr="1" w14:textId="5C6FE52F">
            <w:pPr>
              <w:pStyle w:val="Normal"/>
              <w:bidi w:val="0"/>
              <w:spacing w:before="0" w:beforeAutospacing="off" w:after="0" w:afterAutospacing="off" w:line="252" w:lineRule="auto"/>
              <w:ind w:left="720" w:right="0" w:hanging="0"/>
              <w:jc w:val="both"/>
              <w:rPr>
                <w:b w:val="0"/>
                <w:bCs w:val="0"/>
                <w:sz w:val="18"/>
                <w:szCs w:val="18"/>
              </w:rPr>
            </w:pP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Currently working on developing a dashboard for the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Continuous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In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tegration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Team within Siemens.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Mainly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front-end development using JavaScript and AngularJS.</w:t>
            </w:r>
          </w:p>
          <w:p w:rsidR="38BF850A" w:rsidP="38BF850A" w:rsidRDefault="38BF850A" w14:noSpellErr="1" w14:paraId="3C0B2130" w14:textId="426BA31E">
            <w:pPr>
              <w:pStyle w:val="Normal"/>
              <w:bidi w:val="0"/>
              <w:spacing w:before="0" w:beforeAutospacing="off" w:after="0" w:afterAutospacing="off" w:line="252" w:lineRule="auto"/>
              <w:ind w:left="720" w:right="0" w:hanging="0"/>
              <w:jc w:val="both"/>
              <w:rPr>
                <w:b w:val="0"/>
                <w:bCs w:val="0"/>
                <w:sz w:val="18"/>
                <w:szCs w:val="18"/>
              </w:rPr>
            </w:pPr>
          </w:p>
          <w:p w:rsidR="1DBF6D8D" w:rsidP="38BF850A" w:rsidRDefault="1DBF6D8D" w14:noSpellErr="1" w14:paraId="5AB3686B" w14:textId="42617320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Software Engineer Intern – Siemens PLM 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="1DBF6D8D" w:rsidP="38BF850A" w:rsidRDefault="1DBF6D8D" w14:paraId="552B3AD0" w14:noSpellErr="1" w14:textId="59724706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>Aug 2015 – April 2016</w:t>
            </w:r>
          </w:p>
          <w:p w:rsidR="1DBF6D8D" w:rsidP="149AD299" w:rsidRDefault="1DBF6D8D" w14:paraId="6F14B83F" w14:noSpellErr="1" w14:textId="71EC79BB">
            <w:pPr>
              <w:pStyle w:val="Normal"/>
              <w:bidi w:val="0"/>
              <w:spacing w:before="0" w:beforeAutospacing="off" w:after="0" w:afterAutospacing="off" w:line="252" w:lineRule="auto"/>
              <w:ind w:left="720" w:right="0" w:hanging="0"/>
              <w:jc w:val="both"/>
              <w:rPr>
                <w:b w:val="0"/>
                <w:bCs w:val="0"/>
                <w:sz w:val="18"/>
                <w:szCs w:val="18"/>
              </w:rPr>
            </w:pP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Worked on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fixing bugs in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existing tools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and developing dashboards using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latest web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technologies for various PMO teams within the organization.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Maily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back-end development using C++ and Perl. One of the few interns in my group who managed to get a second term of internship followed by a full-time offer with my team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.</w:t>
            </w:r>
          </w:p>
          <w:p w:rsidR="38BF850A" w:rsidP="38BF850A" w:rsidRDefault="38BF850A" w14:noSpellErr="1" w14:paraId="3DEAEE0F" w14:textId="30422252">
            <w:pPr>
              <w:pStyle w:val="Normal"/>
              <w:bidi w:val="0"/>
              <w:spacing w:before="0" w:beforeAutospacing="off" w:after="0" w:afterAutospacing="off" w:line="252" w:lineRule="auto"/>
              <w:ind w:left="720" w:right="0" w:hanging="0"/>
              <w:jc w:val="both"/>
              <w:rPr>
                <w:b w:val="0"/>
                <w:bCs w:val="0"/>
                <w:sz w:val="18"/>
                <w:szCs w:val="18"/>
              </w:rPr>
            </w:pPr>
          </w:p>
          <w:p w:rsidR="1DBF6D8D" w:rsidP="38BF850A" w:rsidRDefault="1DBF6D8D" w14:noSpellErr="1" w14:paraId="3AB5F1A3" w14:textId="098B6024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>Research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 Assistant – University of Cincinnati 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="1DBF6D8D" w:rsidP="38BF850A" w:rsidRDefault="1DBF6D8D" w14:paraId="44E1DE87" w14:noSpellErr="1" w14:textId="3754537B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>June 2014 – Aug 2015</w:t>
            </w:r>
          </w:p>
          <w:p w:rsidR="1DBF6D8D" w:rsidP="149AD299" w:rsidRDefault="1DBF6D8D" w14:paraId="0879C20A" w14:noSpellErr="1" w14:textId="2FCC4815">
            <w:pPr>
              <w:pStyle w:val="Normal"/>
              <w:bidi w:val="0"/>
              <w:spacing w:before="0" w:beforeAutospacing="off" w:after="0" w:afterAutospacing="off" w:line="252" w:lineRule="auto"/>
              <w:ind w:left="720" w:right="0" w:hanging="0"/>
              <w:jc w:val="both"/>
              <w:rPr>
                <w:b w:val="0"/>
                <w:bCs w:val="0"/>
                <w:sz w:val="20"/>
                <w:szCs w:val="20"/>
              </w:rPr>
            </w:pP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Involved in research and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development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 of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methodologies which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assist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 in transformational creativity in requirements engineering.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One of the few students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in my department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who managed to publish thesis work in an international conference</w:t>
            </w:r>
            <w:r w:rsidRPr="149AD299" w:rsidR="149AD299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  <w:tr w:rsidR="1DBF6D8D" w:rsidTr="7C66868B" w14:paraId="14553896">
        <w:tc>
          <w:tcPr>
            <w:tcW w:w="2070" w:type="dxa"/>
            <w:tcMar/>
          </w:tcPr>
          <w:p w:rsidR="1DBF6D8D" w:rsidP="1DBF6D8D" w:rsidRDefault="1DBF6D8D" w14:noSpellErr="1" w14:paraId="4E1432F9" w14:textId="758B3FB3">
            <w:pPr>
              <w:pStyle w:val="Heading1"/>
              <w:rPr>
                <w:sz w:val="20"/>
                <w:szCs w:val="20"/>
              </w:rPr>
            </w:pPr>
            <w:r w:rsidRPr="1DBF6D8D" w:rsidR="1DBF6D8D">
              <w:rPr>
                <w:sz w:val="20"/>
                <w:szCs w:val="20"/>
              </w:rPr>
              <w:t>EDUCATION</w:t>
            </w:r>
          </w:p>
        </w:tc>
        <w:tc>
          <w:tcPr>
            <w:tcW w:w="7650" w:type="dxa"/>
            <w:tcMar/>
          </w:tcPr>
          <w:p w:rsidR="1DBF6D8D" w:rsidP="38BF850A" w:rsidRDefault="1DBF6D8D" w14:noSpellErr="1" w14:paraId="05CCC5F2" w14:textId="0DBD679F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>M.S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 Computer Science – University 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of Cincinnati </w:t>
            </w:r>
          </w:p>
          <w:p w:rsidR="1DBF6D8D" w:rsidP="38BF850A" w:rsidRDefault="1DBF6D8D" w14:paraId="2CBBFF6F" w14:noSpellErr="1" w14:textId="36AF27AD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b w:val="0"/>
                <w:bCs w:val="0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>Aug 2013 – May 2016</w:t>
            </w:r>
          </w:p>
          <w:p w:rsidR="05326D6C" w:rsidP="149AD299" w:rsidRDefault="05326D6C" w14:paraId="743415FA" w14:textId="20BA1AF7" w14:noSpellErr="1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2" w:lineRule="auto"/>
              <w:ind w:right="0"/>
              <w:jc w:val="left"/>
              <w:rPr>
                <w:noProof w:val="0"/>
                <w:color w:val="262626" w:themeColor="accent2" w:themeTint="FF" w:themeShade="7F"/>
                <w:sz w:val="18"/>
                <w:szCs w:val="18"/>
                <w:lang w:val="en-US"/>
              </w:rPr>
            </w:pPr>
            <w:r w:rsidRPr="149AD299" w:rsidR="149AD299">
              <w:rPr>
                <w:b w:val="0"/>
                <w:bCs w:val="0"/>
                <w:sz w:val="18"/>
                <w:szCs w:val="18"/>
              </w:rPr>
              <w:t>Thesis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 –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Transformational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C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reativity in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R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equirements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G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oal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M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odels.</w:t>
            </w:r>
          </w:p>
          <w:p w:rsidR="149AD299" w:rsidP="149AD299" w:rsidRDefault="149AD299" w14:paraId="4EB926DE" w14:textId="1919A5A0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2" w:lineRule="auto"/>
              <w:ind w:right="0"/>
              <w:jc w:val="left"/>
              <w:rPr>
                <w:color w:val="262626" w:themeColor="accent2" w:themeTint="FF" w:themeShade="7F"/>
                <w:sz w:val="18"/>
                <w:szCs w:val="18"/>
              </w:rPr>
            </w:pP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Publication  - </w:t>
            </w:r>
            <w:r w:rsidRPr="149AD299" w:rsidR="149AD299">
              <w:rPr>
                <w:rFonts w:ascii="Arial" w:hAnsi="Arial" w:eastAsia="Arial" w:cs="Arial"/>
                <w:noProof w:val="0"/>
                <w:color w:val="222222"/>
                <w:sz w:val="18"/>
                <w:szCs w:val="18"/>
                <w:lang w:val="en-US"/>
              </w:rPr>
              <w:t xml:space="preserve">Rayasam, Sushma, and Nan Niu. "Using </w:t>
            </w:r>
            <w:proofErr w:type="spellStart"/>
            <w:r w:rsidRPr="149AD299" w:rsidR="149AD299">
              <w:rPr>
                <w:rFonts w:ascii="Arial" w:hAnsi="Arial" w:eastAsia="Arial" w:cs="Arial"/>
                <w:noProof w:val="0"/>
                <w:color w:val="222222"/>
                <w:sz w:val="18"/>
                <w:szCs w:val="18"/>
                <w:lang w:val="en-US"/>
              </w:rPr>
              <w:t>i</w:t>
            </w:r>
            <w:proofErr w:type="spellEnd"/>
            <w:r w:rsidRPr="149AD299" w:rsidR="149AD299">
              <w:rPr>
                <w:rFonts w:ascii="Arial" w:hAnsi="Arial" w:eastAsia="Arial" w:cs="Arial"/>
                <w:noProof w:val="0"/>
                <w:color w:val="222222"/>
                <w:sz w:val="18"/>
                <w:szCs w:val="18"/>
                <w:lang w:val="en-US"/>
              </w:rPr>
              <w:t xml:space="preserve">* for Transformational Creativity in Requirements Engineering." </w:t>
            </w:r>
            <w:r w:rsidRPr="149AD299" w:rsidR="149AD299">
              <w:rPr>
                <w:rFonts w:ascii="Arial" w:hAnsi="Arial" w:eastAsia="Arial" w:cs="Arial"/>
                <w:i w:val="1"/>
                <w:iCs w:val="1"/>
                <w:noProof w:val="0"/>
                <w:color w:val="222222"/>
                <w:sz w:val="18"/>
                <w:szCs w:val="18"/>
                <w:lang w:val="en-US"/>
              </w:rPr>
              <w:t>iStar</w:t>
            </w:r>
            <w:r w:rsidRPr="149AD299" w:rsidR="149AD299">
              <w:rPr>
                <w:rFonts w:ascii="Arial" w:hAnsi="Arial" w:eastAsia="Arial" w:cs="Arial"/>
                <w:noProof w:val="0"/>
                <w:color w:val="222222"/>
                <w:sz w:val="18"/>
                <w:szCs w:val="18"/>
                <w:lang w:val="en-US"/>
              </w:rPr>
              <w:t>. 2015.</w:t>
            </w:r>
          </w:p>
          <w:p w:rsidR="1DBF6D8D" w:rsidP="149AD299" w:rsidRDefault="1DBF6D8D" w14:paraId="35EA6F5C" w14:textId="2C7FC9A5" w14:noSpellErr="1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2" w:lineRule="auto"/>
              <w:ind w:right="0"/>
              <w:jc w:val="left"/>
              <w:rPr>
                <w:color w:val="262626" w:themeColor="accent2" w:themeTint="FF" w:themeShade="7F"/>
                <w:sz w:val="18"/>
                <w:szCs w:val="18"/>
              </w:rPr>
            </w:pPr>
            <w:r w:rsidRPr="149AD299" w:rsidR="149AD299">
              <w:rPr>
                <w:b w:val="0"/>
                <w:bCs w:val="0"/>
                <w:sz w:val="18"/>
                <w:szCs w:val="18"/>
              </w:rPr>
              <w:t>Coursework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 –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Operating Systems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,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 Advanced Algorithms, Intelligent Data Analysis, Databases, Requirements Engineering, Networks and Sensors.</w:t>
            </w:r>
          </w:p>
          <w:p w:rsidR="1DBF6D8D" w:rsidP="149AD299" w:rsidRDefault="1DBF6D8D" w14:paraId="2FC4E273" w14:textId="6697AF06" w14:noSpellErr="1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2" w:lineRule="auto"/>
              <w:ind w:right="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GPA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–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3.8/4.0</w:t>
            </w:r>
          </w:p>
          <w:p w:rsidR="38BF850A" w:rsidP="38BF850A" w:rsidRDefault="38BF850A" w14:noSpellErr="1" w14:paraId="1AC09E2A" w14:textId="03676CFC">
            <w:pPr>
              <w:pStyle w:val="Normal"/>
              <w:bidi w:val="0"/>
              <w:spacing w:before="0" w:beforeAutospacing="off" w:after="0" w:afterAutospacing="off" w:line="252" w:lineRule="auto"/>
              <w:ind w:left="360" w:right="0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1DBF6D8D" w:rsidP="38BF850A" w:rsidRDefault="1DBF6D8D" w14:paraId="7E36AE8C" w14:textId="5E755F4E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proofErr w:type="spellStart"/>
            <w:r w:rsidRPr="38BF850A" w:rsidR="38BF850A">
              <w:rPr>
                <w:b w:val="1"/>
                <w:bCs w:val="1"/>
                <w:sz w:val="20"/>
                <w:szCs w:val="20"/>
              </w:rPr>
              <w:t>B.Tech</w:t>
            </w:r>
            <w:proofErr w:type="spellEnd"/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 Computer Science – GITAM </w:t>
            </w:r>
            <w:r w:rsidRPr="38BF850A" w:rsidR="38BF850A">
              <w:rPr>
                <w:b w:val="1"/>
                <w:bCs w:val="1"/>
                <w:sz w:val="20"/>
                <w:szCs w:val="20"/>
              </w:rPr>
              <w:t xml:space="preserve">University </w:t>
            </w:r>
          </w:p>
          <w:p w:rsidR="1DBF6D8D" w:rsidP="38BF850A" w:rsidRDefault="1DBF6D8D" w14:paraId="1289DC0D" w14:noSpellErr="1" w14:textId="3DA4F8F1">
            <w:pPr>
              <w:pStyle w:val="Normal"/>
              <w:bidi w:val="0"/>
              <w:spacing w:before="0" w:beforeAutospacing="off" w:after="0" w:afterAutospacing="off" w:line="252" w:lineRule="auto"/>
              <w:ind w:left="360" w:right="0" w:hanging="36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38BF850A" w:rsidR="38BF850A">
              <w:rPr>
                <w:b w:val="1"/>
                <w:bCs w:val="1"/>
                <w:sz w:val="20"/>
                <w:szCs w:val="20"/>
              </w:rPr>
              <w:t>Aug 2009 – May 2013</w:t>
            </w:r>
          </w:p>
          <w:p w:rsidR="1DBF6D8D" w:rsidP="38BF850A" w:rsidRDefault="1DBF6D8D" w14:paraId="02648C80" w14:noSpellErr="1" w14:textId="57A20356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2" w:lineRule="auto"/>
              <w:ind w:right="0"/>
              <w:jc w:val="left"/>
              <w:rPr>
                <w:color w:val="262626" w:themeColor="accent2" w:themeTint="FF" w:themeShade="7F"/>
                <w:sz w:val="18"/>
                <w:szCs w:val="18"/>
              </w:rPr>
            </w:pPr>
            <w:r w:rsidRPr="38BF850A" w:rsidR="38BF850A">
              <w:rPr>
                <w:b w:val="0"/>
                <w:bCs w:val="0"/>
                <w:sz w:val="18"/>
                <w:szCs w:val="18"/>
              </w:rPr>
              <w:t>Coursework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–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Artificial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Intelligence, Machine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Learning,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Object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 xml:space="preserve"> Oriented </w:t>
            </w:r>
            <w:r w:rsidRPr="38BF850A" w:rsidR="38BF850A">
              <w:rPr>
                <w:b w:val="0"/>
                <w:bCs w:val="0"/>
                <w:sz w:val="18"/>
                <w:szCs w:val="18"/>
              </w:rPr>
              <w:t>Design.</w:t>
            </w:r>
          </w:p>
          <w:p w:rsidR="1DBF6D8D" w:rsidP="149AD299" w:rsidRDefault="1DBF6D8D" w14:paraId="72372D17" w14:textId="02F693F3" w14:noSpellErr="1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2" w:lineRule="auto"/>
              <w:ind w:right="0"/>
              <w:jc w:val="left"/>
              <w:rPr>
                <w:color w:val="262626" w:themeColor="accent2" w:themeTint="FF" w:themeShade="7F"/>
                <w:sz w:val="20"/>
                <w:szCs w:val="20"/>
              </w:rPr>
            </w:pP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GPA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 xml:space="preserve">– 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8</w:t>
            </w:r>
            <w:r w:rsidRPr="149AD299" w:rsidR="149AD299">
              <w:rPr>
                <w:b w:val="0"/>
                <w:bCs w:val="0"/>
                <w:sz w:val="18"/>
                <w:szCs w:val="18"/>
              </w:rPr>
              <w:t>.1/10.0</w:t>
            </w:r>
          </w:p>
        </w:tc>
      </w:tr>
      <w:tr xmlns:wp14="http://schemas.microsoft.com/office/word/2010/wordml" w:rsidRPr="00BB4C0A" w:rsidR="008877F4" w:rsidTr="7C66868B" w14:paraId="389EAA77" wp14:textId="77777777">
        <w:tc>
          <w:tcPr>
            <w:tcW w:w="2070" w:type="dxa"/>
            <w:tcMar/>
          </w:tcPr>
          <w:p w:rsidRPr="00BB4C0A" w:rsidR="008877F4" w:rsidP="05326D6C" w:rsidRDefault="00BB4C0A" w14:paraId="5AD5D685" w14:noSpellErr="1" wp14:textId="60A32125">
            <w:pPr>
              <w:pStyle w:val="Heading1"/>
              <w:rPr>
                <w:sz w:val="20"/>
                <w:szCs w:val="20"/>
              </w:rPr>
            </w:pPr>
            <w:r w:rsidRPr="05326D6C" w:rsidR="05326D6C">
              <w:rPr>
                <w:sz w:val="20"/>
                <w:szCs w:val="20"/>
              </w:rPr>
              <w:t xml:space="preserve">leadership </w:t>
            </w:r>
          </w:p>
        </w:tc>
        <w:tc>
          <w:tcPr>
            <w:tcW w:w="7650" w:type="dxa"/>
            <w:tcMar/>
          </w:tcPr>
          <w:p w:rsidR="1DBF6D8D" w:rsidP="38BF850A" w:rsidRDefault="1DBF6D8D" w14:paraId="5B432B2F" w14:textId="0DDFAE44" w14:noSpellErr="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38BF850A" w:rsidR="38BF850A">
              <w:rPr>
                <w:sz w:val="20"/>
                <w:szCs w:val="20"/>
              </w:rPr>
              <w:t>Member of NEXT</w:t>
            </w:r>
            <w:r w:rsidRPr="38BF850A" w:rsidR="38BF850A">
              <w:rPr>
                <w:sz w:val="20"/>
                <w:szCs w:val="20"/>
              </w:rPr>
              <w:t xml:space="preserve"> - a Siemens global ERG. Recognized by the </w:t>
            </w:r>
            <w:r w:rsidRPr="38BF850A" w:rsidR="38BF850A">
              <w:rPr>
                <w:sz w:val="20"/>
                <w:szCs w:val="20"/>
              </w:rPr>
              <w:t>Siemens</w:t>
            </w:r>
            <w:r w:rsidRPr="38BF850A" w:rsidR="38BF850A">
              <w:rPr>
                <w:sz w:val="20"/>
                <w:szCs w:val="20"/>
              </w:rPr>
              <w:t xml:space="preserve"> </w:t>
            </w:r>
            <w:r w:rsidRPr="38BF850A" w:rsidR="38BF850A">
              <w:rPr>
                <w:sz w:val="20"/>
                <w:szCs w:val="20"/>
              </w:rPr>
              <w:t xml:space="preserve">leadership team as one of the leading contributors to the </w:t>
            </w:r>
            <w:r w:rsidRPr="38BF850A" w:rsidR="38BF850A">
              <w:rPr>
                <w:sz w:val="20"/>
                <w:szCs w:val="20"/>
              </w:rPr>
              <w:t xml:space="preserve">Global </w:t>
            </w:r>
            <w:r w:rsidRPr="38BF850A" w:rsidR="38BF850A">
              <w:rPr>
                <w:sz w:val="20"/>
                <w:szCs w:val="20"/>
              </w:rPr>
              <w:t>ERG.</w:t>
            </w:r>
          </w:p>
          <w:p w:rsidRPr="0058686F" w:rsidR="0058686F" w:rsidP="38BF850A" w:rsidRDefault="00BB4C0A" w14:paraId="3C0C2DF0" w14:noSpellErr="1" wp14:textId="54D77530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38BF850A" w:rsidR="38BF850A">
              <w:rPr>
                <w:sz w:val="20"/>
                <w:szCs w:val="20"/>
              </w:rPr>
              <w:t>Planned and organize</w:t>
            </w:r>
            <w:r w:rsidRPr="38BF850A" w:rsidR="38BF850A">
              <w:rPr>
                <w:sz w:val="20"/>
                <w:szCs w:val="20"/>
              </w:rPr>
              <w:t xml:space="preserve">d a python workshop at UC </w:t>
            </w:r>
            <w:r w:rsidRPr="38BF850A" w:rsidR="38BF850A">
              <w:rPr>
                <w:sz w:val="20"/>
                <w:szCs w:val="20"/>
              </w:rPr>
              <w:t>for 50+ high school students.</w:t>
            </w:r>
          </w:p>
        </w:tc>
      </w:tr>
    </w:tbl>
    <w:p xmlns:wp14="http://schemas.microsoft.com/office/word/2010/wordml" w:rsidR="008877F4" w:rsidP="0058686F" w:rsidRDefault="008877F4" w14:paraId="4A7A90D3" wp14:textId="77777777"/>
    <w:sectPr w:rsidR="008877F4">
      <w:footerReference w:type="default" r:id="rId11"/>
      <w:pgSz w:w="12240" w:h="15840" w:orient="portrait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562FD" w:rsidRDefault="005562FD" w14:paraId="4D1BE27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562FD" w:rsidRDefault="005562FD" w14:paraId="32E2FD6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877F4" w:rsidRDefault="0088408F" w14:paraId="4E386247" wp14:textId="777777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57AD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562FD" w:rsidRDefault="005562FD" w14:paraId="2313C01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562FD" w:rsidRDefault="005562FD" w14:paraId="4156EA94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D2877E0"/>
    <w:multiLevelType w:val="hybridMultilevel"/>
    <w:tmpl w:val="26D06D8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7B3647E"/>
    <w:multiLevelType w:val="hybridMultilevel"/>
    <w:tmpl w:val="23BAE8C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11E25C9"/>
    <w:multiLevelType w:val="hybridMultilevel"/>
    <w:tmpl w:val="AAAC155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A3C761F"/>
    <w:multiLevelType w:val="hybridMultilevel"/>
    <w:tmpl w:val="ADE485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7C644B80"/>
    <w:multiLevelType w:val="hybridMultilevel"/>
    <w:tmpl w:val="543014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7F03795B"/>
    <w:multiLevelType w:val="hybridMultilevel"/>
    <w:tmpl w:val="E8583AE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FA"/>
    <w:rsid w:val="000055B3"/>
    <w:rsid w:val="000414EA"/>
    <w:rsid w:val="00051B0F"/>
    <w:rsid w:val="00152D0E"/>
    <w:rsid w:val="00170829"/>
    <w:rsid w:val="003D13DD"/>
    <w:rsid w:val="00447908"/>
    <w:rsid w:val="004C0235"/>
    <w:rsid w:val="005562FD"/>
    <w:rsid w:val="0058686F"/>
    <w:rsid w:val="005C2F4C"/>
    <w:rsid w:val="006B205E"/>
    <w:rsid w:val="007039FB"/>
    <w:rsid w:val="00765200"/>
    <w:rsid w:val="0083464B"/>
    <w:rsid w:val="0088408F"/>
    <w:rsid w:val="008877F4"/>
    <w:rsid w:val="00A57AD3"/>
    <w:rsid w:val="00AA09FA"/>
    <w:rsid w:val="00BA0673"/>
    <w:rsid w:val="00BB4C0A"/>
    <w:rsid w:val="00D85356"/>
    <w:rsid w:val="00F80BC3"/>
    <w:rsid w:val="05326D6C"/>
    <w:rsid w:val="1414A31B"/>
    <w:rsid w:val="149AD299"/>
    <w:rsid w:val="1DBF6D8D"/>
    <w:rsid w:val="26E32921"/>
    <w:rsid w:val="38BF850A"/>
    <w:rsid w:val="38F60E9A"/>
    <w:rsid w:val="78247896"/>
    <w:rsid w:val="7C66868B"/>
    <w:rsid w:val="7CB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982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semiHidden="0" w:unhideWhenUsed="0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color="7C9E0E" w:themeColor="accent1" w:sz="8" w:space="4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styleId="Heading2Char" w:customStyle="1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ResumeTable" w:customStyle="1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color="7C9E0E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styleId="Name" w:customStyle="1">
    <w:name w:val="Name"/>
    <w:basedOn w:val="Normal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AA0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C0A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5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AA0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C0A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14" /><Relationship Type="http://schemas.openxmlformats.org/officeDocument/2006/relationships/hyperlink" Target="mailto:&#160;sushma.rayasam@yahoo.com" TargetMode="External" Id="Rff30f43b1d3d4f3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ith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9DA52C18144855BA4ACB72336E4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AF1D-C457-4118-8CC9-7CDE986DEEA4}"/>
      </w:docPartPr>
      <w:docPartBody>
        <w:p w:rsidR="007E740F" w:rsidRDefault="00E306EE">
          <w:pPr>
            <w:pStyle w:val="D09DA52C18144855BA4ACB72336E472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0D"/>
    <w:rsid w:val="000C09C9"/>
    <w:rsid w:val="0015780D"/>
    <w:rsid w:val="003D1760"/>
    <w:rsid w:val="005853EA"/>
    <w:rsid w:val="0072632E"/>
    <w:rsid w:val="007E740F"/>
    <w:rsid w:val="00A71400"/>
    <w:rsid w:val="00E3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9DA52C18144855BA4ACB72336E472C">
    <w:name w:val="D09DA52C18144855BA4ACB72336E472C"/>
  </w:style>
  <w:style w:type="paragraph" w:customStyle="1" w:styleId="B6A2628288B44C57A98DD01A11C3FADD">
    <w:name w:val="B6A2628288B44C57A98DD01A11C3FADD"/>
  </w:style>
  <w:style w:type="paragraph" w:customStyle="1" w:styleId="E63F1C460CBD46F28E708E47919DE92B">
    <w:name w:val="E63F1C460CBD46F28E708E47919DE92B"/>
  </w:style>
  <w:style w:type="paragraph" w:customStyle="1" w:styleId="760BCA797CFE4B4EA8D1E0BAF278D220">
    <w:name w:val="760BCA797CFE4B4EA8D1E0BAF278D220"/>
  </w:style>
  <w:style w:type="paragraph" w:customStyle="1" w:styleId="139C926A20294D99A9D69878337B3297">
    <w:name w:val="139C926A20294D99A9D69878337B3297"/>
  </w:style>
  <w:style w:type="paragraph" w:customStyle="1" w:styleId="301784C1A3D648F7816387537C5A348F">
    <w:name w:val="301784C1A3D648F7816387537C5A348F"/>
  </w:style>
  <w:style w:type="character" w:styleId="PlaceholderText">
    <w:name w:val="Placeholder Text"/>
    <w:basedOn w:val="DefaultParagraphFont"/>
    <w:uiPriority w:val="99"/>
    <w:semiHidden/>
    <w:rsid w:val="0015780D"/>
    <w:rPr>
      <w:color w:val="808080"/>
    </w:rPr>
  </w:style>
  <w:style w:type="paragraph" w:customStyle="1" w:styleId="E5E8EB48BE954D4CB743137395279B87">
    <w:name w:val="E5E8EB48BE954D4CB743137395279B87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36E63C436C764AF881880F554D24D25F">
    <w:name w:val="36E63C436C764AF881880F554D24D25F"/>
  </w:style>
  <w:style w:type="paragraph" w:customStyle="1" w:styleId="DCB8FD1CE3FF47B7A8B6F564602A3F78">
    <w:name w:val="DCB8FD1CE3FF47B7A8B6F564602A3F78"/>
  </w:style>
  <w:style w:type="paragraph" w:customStyle="1" w:styleId="C4984150C7774D13B7F12F9A171DCF5F">
    <w:name w:val="C4984150C7774D13B7F12F9A171DCF5F"/>
  </w:style>
  <w:style w:type="paragraph" w:customStyle="1" w:styleId="19E4D36F83804D00B0537009762A29CF">
    <w:name w:val="19E4D36F83804D00B0537009762A29CF"/>
  </w:style>
  <w:style w:type="paragraph" w:customStyle="1" w:styleId="545EDDDA310A4FB28A337E25B02E4709">
    <w:name w:val="545EDDDA310A4FB28A337E25B02E4709"/>
  </w:style>
  <w:style w:type="paragraph" w:customStyle="1" w:styleId="F7EA7899802649AE896F26771102D49C">
    <w:name w:val="F7EA7899802649AE896F26771102D49C"/>
  </w:style>
  <w:style w:type="paragraph" w:customStyle="1" w:styleId="685748BD36D14A7AA590E1C17EB3891C">
    <w:name w:val="685748BD36D14A7AA590E1C17EB3891C"/>
  </w:style>
  <w:style w:type="paragraph" w:customStyle="1" w:styleId="B89EA0615AAA446BAD767C2A70630043">
    <w:name w:val="B89EA0615AAA446BAD767C2A70630043"/>
  </w:style>
  <w:style w:type="paragraph" w:customStyle="1" w:styleId="EE7420567E75491BADA045EB7263FD1F">
    <w:name w:val="EE7420567E75491BADA045EB7263FD1F"/>
  </w:style>
  <w:style w:type="paragraph" w:customStyle="1" w:styleId="578BCD1969EA4D6D969225FB7ADC9B22">
    <w:name w:val="578BCD1969EA4D6D969225FB7ADC9B22"/>
  </w:style>
  <w:style w:type="paragraph" w:customStyle="1" w:styleId="5323D050F18E4B8B893C3578B7B6839F">
    <w:name w:val="5323D050F18E4B8B893C3578B7B6839F"/>
  </w:style>
  <w:style w:type="paragraph" w:customStyle="1" w:styleId="CA93DC14B0CF45B68001ADD0AE736324">
    <w:name w:val="CA93DC14B0CF45B68001ADD0AE736324"/>
  </w:style>
  <w:style w:type="paragraph" w:customStyle="1" w:styleId="2ECC8EB8440842FC937139E7DA98AF1B">
    <w:name w:val="2ECC8EB8440842FC937139E7DA98AF1B"/>
  </w:style>
  <w:style w:type="paragraph" w:customStyle="1" w:styleId="C6EF4092D47244C9B4B9C189D504366B">
    <w:name w:val="C6EF4092D47244C9B4B9C189D504366B"/>
  </w:style>
  <w:style w:type="paragraph" w:customStyle="1" w:styleId="5E681630B1C54CB68223A12EF34389CD">
    <w:name w:val="5E681630B1C54CB68223A12EF34389CD"/>
    <w:rsid w:val="001578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9DA52C18144855BA4ACB72336E472C">
    <w:name w:val="D09DA52C18144855BA4ACB72336E472C"/>
  </w:style>
  <w:style w:type="paragraph" w:customStyle="1" w:styleId="B6A2628288B44C57A98DD01A11C3FADD">
    <w:name w:val="B6A2628288B44C57A98DD01A11C3FADD"/>
  </w:style>
  <w:style w:type="paragraph" w:customStyle="1" w:styleId="E63F1C460CBD46F28E708E47919DE92B">
    <w:name w:val="E63F1C460CBD46F28E708E47919DE92B"/>
  </w:style>
  <w:style w:type="paragraph" w:customStyle="1" w:styleId="760BCA797CFE4B4EA8D1E0BAF278D220">
    <w:name w:val="760BCA797CFE4B4EA8D1E0BAF278D220"/>
  </w:style>
  <w:style w:type="paragraph" w:customStyle="1" w:styleId="139C926A20294D99A9D69878337B3297">
    <w:name w:val="139C926A20294D99A9D69878337B3297"/>
  </w:style>
  <w:style w:type="paragraph" w:customStyle="1" w:styleId="301784C1A3D648F7816387537C5A348F">
    <w:name w:val="301784C1A3D648F7816387537C5A348F"/>
  </w:style>
  <w:style w:type="character" w:styleId="PlaceholderText">
    <w:name w:val="Placeholder Text"/>
    <w:basedOn w:val="DefaultParagraphFont"/>
    <w:uiPriority w:val="99"/>
    <w:semiHidden/>
    <w:rsid w:val="0015780D"/>
    <w:rPr>
      <w:color w:val="808080"/>
    </w:rPr>
  </w:style>
  <w:style w:type="paragraph" w:customStyle="1" w:styleId="E5E8EB48BE954D4CB743137395279B87">
    <w:name w:val="E5E8EB48BE954D4CB743137395279B87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36E63C436C764AF881880F554D24D25F">
    <w:name w:val="36E63C436C764AF881880F554D24D25F"/>
  </w:style>
  <w:style w:type="paragraph" w:customStyle="1" w:styleId="DCB8FD1CE3FF47B7A8B6F564602A3F78">
    <w:name w:val="DCB8FD1CE3FF47B7A8B6F564602A3F78"/>
  </w:style>
  <w:style w:type="paragraph" w:customStyle="1" w:styleId="C4984150C7774D13B7F12F9A171DCF5F">
    <w:name w:val="C4984150C7774D13B7F12F9A171DCF5F"/>
  </w:style>
  <w:style w:type="paragraph" w:customStyle="1" w:styleId="19E4D36F83804D00B0537009762A29CF">
    <w:name w:val="19E4D36F83804D00B0537009762A29CF"/>
  </w:style>
  <w:style w:type="paragraph" w:customStyle="1" w:styleId="545EDDDA310A4FB28A337E25B02E4709">
    <w:name w:val="545EDDDA310A4FB28A337E25B02E4709"/>
  </w:style>
  <w:style w:type="paragraph" w:customStyle="1" w:styleId="F7EA7899802649AE896F26771102D49C">
    <w:name w:val="F7EA7899802649AE896F26771102D49C"/>
  </w:style>
  <w:style w:type="paragraph" w:customStyle="1" w:styleId="685748BD36D14A7AA590E1C17EB3891C">
    <w:name w:val="685748BD36D14A7AA590E1C17EB3891C"/>
  </w:style>
  <w:style w:type="paragraph" w:customStyle="1" w:styleId="B89EA0615AAA446BAD767C2A70630043">
    <w:name w:val="B89EA0615AAA446BAD767C2A70630043"/>
  </w:style>
  <w:style w:type="paragraph" w:customStyle="1" w:styleId="EE7420567E75491BADA045EB7263FD1F">
    <w:name w:val="EE7420567E75491BADA045EB7263FD1F"/>
  </w:style>
  <w:style w:type="paragraph" w:customStyle="1" w:styleId="578BCD1969EA4D6D969225FB7ADC9B22">
    <w:name w:val="578BCD1969EA4D6D969225FB7ADC9B22"/>
  </w:style>
  <w:style w:type="paragraph" w:customStyle="1" w:styleId="5323D050F18E4B8B893C3578B7B6839F">
    <w:name w:val="5323D050F18E4B8B893C3578B7B6839F"/>
  </w:style>
  <w:style w:type="paragraph" w:customStyle="1" w:styleId="CA93DC14B0CF45B68001ADD0AE736324">
    <w:name w:val="CA93DC14B0CF45B68001ADD0AE736324"/>
  </w:style>
  <w:style w:type="paragraph" w:customStyle="1" w:styleId="2ECC8EB8440842FC937139E7DA98AF1B">
    <w:name w:val="2ECC8EB8440842FC937139E7DA98AF1B"/>
  </w:style>
  <w:style w:type="paragraph" w:customStyle="1" w:styleId="C6EF4092D47244C9B4B9C189D504366B">
    <w:name w:val="C6EF4092D47244C9B4B9C189D504366B"/>
  </w:style>
  <w:style w:type="paragraph" w:customStyle="1" w:styleId="5E681630B1C54CB68223A12EF34389CD">
    <w:name w:val="5E681630B1C54CB68223A12EF34389CD"/>
    <w:rsid w:val="001578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Basic resume</ap:Template>
  <ap:Application>Microsoft Office Word</ap:Application>
  <ap:DocSecurity>0</ap:DocSecurity>
  <ap:ScaleCrop>false</ap:ScaleCrop>
  <ap:Company>Siemens PLM Software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Sushma rayasam</dc:creator>
  <lastModifiedBy>Sushma Rayasam</lastModifiedBy>
  <revision>19</revision>
  <lastPrinted>2016-01-08T22:11:00.0000000Z</lastPrinted>
  <dcterms:created xsi:type="dcterms:W3CDTF">2016-01-08T18:38:00.0000000Z</dcterms:created>
  <dcterms:modified xsi:type="dcterms:W3CDTF">2017-05-19T14:05:57.1123676Z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